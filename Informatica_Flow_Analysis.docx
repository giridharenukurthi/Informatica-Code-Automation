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D11" w:rsidRPr="00F20D11" w:rsidRDefault="00F20D11" w:rsidP="00F20D11">
      <w:pPr>
        <w:shd w:val="clear" w:color="auto" w:fill="FFFFFF"/>
        <w:spacing w:after="0" w:line="240" w:lineRule="auto"/>
        <w:jc w:val="center"/>
        <w:textAlignment w:val="baseline"/>
        <w:rPr>
          <w:rFonts w:ascii="Calibri" w:eastAsia="Times New Roman" w:hAnsi="Calibri" w:cs="Times New Roman"/>
          <w:b/>
          <w:color w:val="000000"/>
          <w:sz w:val="32"/>
          <w:szCs w:val="24"/>
          <w:u w:val="single"/>
        </w:rPr>
      </w:pPr>
      <w:r w:rsidRPr="00F20D11">
        <w:rPr>
          <w:rFonts w:ascii="Calibri" w:eastAsia="Times New Roman" w:hAnsi="Calibri" w:cs="Times New Roman"/>
          <w:b/>
          <w:color w:val="000000"/>
          <w:sz w:val="32"/>
          <w:szCs w:val="24"/>
          <w:u w:val="single"/>
        </w:rPr>
        <w:t>LOAD PATTERNS – INFORMATICA WORKLFOWS</w:t>
      </w:r>
    </w:p>
    <w:p w:rsidR="00A4551B" w:rsidRPr="00A4551B" w:rsidRDefault="00A4551B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>[</w:t>
      </w:r>
      <w:r w:rsidRPr="00A4551B">
        <w:rPr>
          <w:rFonts w:ascii="Calibri" w:eastAsia="Times New Roman" w:hAnsi="Calibri" w:cs="Times New Roman"/>
          <w:b/>
          <w:color w:val="000000"/>
          <w:sz w:val="24"/>
          <w:szCs w:val="24"/>
        </w:rPr>
        <w:t>DB2JMS</w:t>
      </w:r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>]</w:t>
      </w:r>
    </w:p>
    <w:p w:rsidR="007D7747" w:rsidRDefault="006A3172" w:rsidP="003F4283">
      <w:pPr>
        <w:rPr>
          <w:shd w:val="clear" w:color="auto" w:fill="FFFFFF"/>
        </w:rPr>
      </w:pPr>
      <w:r>
        <w:rPr>
          <w:shd w:val="clear" w:color="auto" w:fill="FFFFFF"/>
        </w:rPr>
        <w:t>SEF</w:t>
      </w:r>
      <w:r w:rsidR="008F4821">
        <w:rPr>
          <w:shd w:val="clear" w:color="auto" w:fill="FFFFFF"/>
        </w:rPr>
        <w:t xml:space="preserve">S </w:t>
      </w:r>
      <w:r w:rsidR="003F4283">
        <w:rPr>
          <w:shd w:val="clear" w:color="auto" w:fill="FFFFFF"/>
        </w:rPr>
        <w:t>Interface Related Tables</w:t>
      </w:r>
      <w:bookmarkStart w:id="0" w:name="_GoBack"/>
      <w:bookmarkEnd w:id="0"/>
      <w:r w:rsidR="003F4283">
        <w:rPr>
          <w:shd w:val="clear" w:color="auto" w:fill="FFFFFF"/>
        </w:rPr>
        <w:t xml:space="preserve"> -&gt; JMS</w:t>
      </w:r>
      <w:r w:rsidR="0083235A">
        <w:rPr>
          <w:shd w:val="clear" w:color="auto" w:fill="FFFFFF"/>
        </w:rPr>
        <w:t xml:space="preserve"> Consumer</w:t>
      </w:r>
    </w:p>
    <w:p w:rsidR="006A3172" w:rsidRDefault="007751AF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F3A61">
        <w:rPr>
          <w:rFonts w:ascii="Calibri" w:eastAsia="Times New Roman" w:hAnsi="Calibri" w:cs="Times New Roman"/>
          <w:b/>
          <w:color w:val="000000"/>
          <w:sz w:val="24"/>
          <w:szCs w:val="24"/>
        </w:rPr>
        <w:t>Load Pattern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: </w:t>
      </w:r>
    </w:p>
    <w:p w:rsidR="007D7747" w:rsidRPr="00193FD6" w:rsidRDefault="007D7747" w:rsidP="00221D5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93FD6">
        <w:rPr>
          <w:rFonts w:ascii="Calibri" w:eastAsia="Times New Roman" w:hAnsi="Calibri" w:cs="Times New Roman"/>
          <w:color w:val="000000"/>
          <w:sz w:val="24"/>
          <w:szCs w:val="24"/>
        </w:rPr>
        <w:t>Source Table -&gt; Filter (</w:t>
      </w:r>
      <w:r w:rsidRPr="00193FD6">
        <w:rPr>
          <w:rFonts w:ascii="Calibri" w:hAnsi="Calibri"/>
          <w:color w:val="000000"/>
          <w:shd w:val="clear" w:color="auto" w:fill="FFFFFF"/>
        </w:rPr>
        <w:t>DTL__CAPXACTION&lt;&gt;'D'</w:t>
      </w:r>
      <w:r w:rsidRPr="00193FD6">
        <w:rPr>
          <w:rFonts w:ascii="Calibri" w:eastAsia="Times New Roman" w:hAnsi="Calibri" w:cs="Times New Roman"/>
          <w:color w:val="000000"/>
          <w:sz w:val="24"/>
          <w:szCs w:val="24"/>
        </w:rPr>
        <w:t xml:space="preserve">) -&gt; </w:t>
      </w:r>
      <w:proofErr w:type="spellStart"/>
      <w:r w:rsidR="00B66700" w:rsidRPr="00193FD6">
        <w:rPr>
          <w:rFonts w:ascii="Calibri" w:eastAsia="Times New Roman" w:hAnsi="Calibri" w:cs="Times New Roman"/>
          <w:color w:val="000000"/>
          <w:sz w:val="24"/>
          <w:szCs w:val="24"/>
        </w:rPr>
        <w:t>Mapplet</w:t>
      </w:r>
      <w:proofErr w:type="spellEnd"/>
      <w:r w:rsidR="00B66700" w:rsidRPr="00193FD6">
        <w:rPr>
          <w:rFonts w:ascii="Calibri" w:eastAsia="Times New Roman" w:hAnsi="Calibri" w:cs="Times New Roman"/>
          <w:color w:val="000000"/>
          <w:sz w:val="24"/>
          <w:szCs w:val="24"/>
        </w:rPr>
        <w:t xml:space="preserve">* -&gt; XML Generator -&gt; </w:t>
      </w:r>
      <w:r w:rsidR="00221D5C">
        <w:rPr>
          <w:rFonts w:ascii="Calibri" w:eastAsia="Times New Roman" w:hAnsi="Calibri" w:cs="Times New Roman"/>
          <w:color w:val="000000"/>
          <w:sz w:val="24"/>
          <w:szCs w:val="24"/>
        </w:rPr>
        <w:t xml:space="preserve">Java Transformation -&gt; </w:t>
      </w:r>
      <w:r w:rsidR="00B66700" w:rsidRPr="00193FD6">
        <w:rPr>
          <w:rFonts w:ascii="Calibri" w:eastAsia="Times New Roman" w:hAnsi="Calibri" w:cs="Times New Roman"/>
          <w:color w:val="000000"/>
          <w:sz w:val="24"/>
          <w:szCs w:val="24"/>
        </w:rPr>
        <w:t>Target</w:t>
      </w:r>
      <w:r w:rsidR="00221D5C">
        <w:rPr>
          <w:rFonts w:ascii="Calibri" w:eastAsia="Times New Roman" w:hAnsi="Calibri" w:cs="Times New Roman"/>
          <w:color w:val="000000"/>
          <w:sz w:val="24"/>
          <w:szCs w:val="24"/>
        </w:rPr>
        <w:t xml:space="preserve"> Table [</w:t>
      </w:r>
      <w:r w:rsidR="00221D5C" w:rsidRPr="00221D5C">
        <w:rPr>
          <w:rFonts w:ascii="Calibri" w:eastAsia="Times New Roman" w:hAnsi="Calibri" w:cs="Times New Roman"/>
          <w:color w:val="000000"/>
          <w:sz w:val="24"/>
          <w:szCs w:val="24"/>
        </w:rPr>
        <w:t>SEFS_JMS</w:t>
      </w:r>
      <w:r w:rsidR="00221D5C">
        <w:rPr>
          <w:rFonts w:ascii="Calibri" w:eastAsia="Times New Roman" w:hAnsi="Calibri" w:cs="Times New Roman"/>
          <w:color w:val="000000"/>
          <w:sz w:val="24"/>
          <w:szCs w:val="24"/>
        </w:rPr>
        <w:t>]</w:t>
      </w:r>
    </w:p>
    <w:p w:rsidR="00B66700" w:rsidRDefault="003F3A61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Map</w:t>
      </w:r>
      <w:r w:rsidR="00B66700">
        <w:rPr>
          <w:rFonts w:ascii="Calibri" w:eastAsia="Times New Roman" w:hAnsi="Calibri" w:cs="Times New Roman"/>
          <w:color w:val="000000"/>
          <w:sz w:val="24"/>
          <w:szCs w:val="24"/>
        </w:rPr>
        <w:t>plet</w:t>
      </w:r>
      <w:proofErr w:type="spellEnd"/>
      <w:r w:rsidR="00B66700">
        <w:rPr>
          <w:rFonts w:ascii="Calibri" w:eastAsia="Times New Roman" w:hAnsi="Calibri" w:cs="Times New Roman"/>
          <w:color w:val="000000"/>
          <w:sz w:val="24"/>
          <w:szCs w:val="24"/>
        </w:rPr>
        <w:t xml:space="preserve">: </w:t>
      </w:r>
      <w:r w:rsidR="00193FD6">
        <w:rPr>
          <w:rFonts w:ascii="Calibri" w:eastAsia="Times New Roman" w:hAnsi="Calibri" w:cs="Times New Roman"/>
          <w:color w:val="000000"/>
          <w:sz w:val="24"/>
          <w:szCs w:val="24"/>
        </w:rPr>
        <w:t xml:space="preserve">Input -&gt; </w:t>
      </w:r>
      <w:proofErr w:type="spellStart"/>
      <w:r w:rsidR="00193FD6">
        <w:rPr>
          <w:rFonts w:ascii="Calibri" w:eastAsia="Times New Roman" w:hAnsi="Calibri" w:cs="Times New Roman"/>
          <w:color w:val="000000"/>
          <w:sz w:val="24"/>
          <w:szCs w:val="24"/>
        </w:rPr>
        <w:t>Seq</w:t>
      </w:r>
      <w:proofErr w:type="spellEnd"/>
      <w:r w:rsidR="00193FD6">
        <w:rPr>
          <w:rFonts w:ascii="Calibri" w:eastAsia="Times New Roman" w:hAnsi="Calibri" w:cs="Times New Roman"/>
          <w:color w:val="000000"/>
          <w:sz w:val="24"/>
          <w:szCs w:val="24"/>
        </w:rPr>
        <w:t xml:space="preserve"> Gen -&gt; </w:t>
      </w:r>
      <w:r w:rsidR="00193FD6" w:rsidRPr="00193FD6">
        <w:rPr>
          <w:rFonts w:ascii="Calibri" w:eastAsia="Times New Roman" w:hAnsi="Calibri" w:cs="Times New Roman"/>
          <w:color w:val="000000"/>
          <w:sz w:val="24"/>
          <w:szCs w:val="24"/>
        </w:rPr>
        <w:t>LKP_TIMEZONE_OFFSET</w:t>
      </w:r>
      <w:r w:rsidR="00193FD6">
        <w:rPr>
          <w:rFonts w:ascii="Calibri" w:eastAsia="Times New Roman" w:hAnsi="Calibri" w:cs="Times New Roman"/>
          <w:color w:val="000000"/>
          <w:sz w:val="24"/>
          <w:szCs w:val="24"/>
        </w:rPr>
        <w:t xml:space="preserve"> -&gt; Expression -&gt; Output</w:t>
      </w:r>
    </w:p>
    <w:p w:rsidR="007751AF" w:rsidRDefault="007751AF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2C4906" w:rsidRPr="002C4906" w:rsidRDefault="001F37B9" w:rsidP="002C490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C4906">
        <w:rPr>
          <w:rFonts w:ascii="Calibri" w:eastAsia="Times New Roman" w:hAnsi="Calibri" w:cs="Times New Roman"/>
          <w:color w:val="000000"/>
          <w:sz w:val="24"/>
          <w:szCs w:val="24"/>
        </w:rPr>
        <w:t>Source Table -&gt; Filter (</w:t>
      </w:r>
      <w:r w:rsidRPr="002C4906">
        <w:rPr>
          <w:rFonts w:ascii="Calibri" w:hAnsi="Calibri"/>
          <w:color w:val="000000"/>
          <w:shd w:val="clear" w:color="auto" w:fill="FFFFFF"/>
        </w:rPr>
        <w:t>DTL__CAPXACTION&lt;&gt;'D'</w:t>
      </w:r>
      <w:r w:rsidRPr="002C4906">
        <w:rPr>
          <w:rFonts w:ascii="Calibri" w:eastAsia="Times New Roman" w:hAnsi="Calibri" w:cs="Times New Roman"/>
          <w:color w:val="000000"/>
          <w:sz w:val="24"/>
          <w:szCs w:val="24"/>
        </w:rPr>
        <w:t xml:space="preserve">) -&gt; </w:t>
      </w:r>
      <w:proofErr w:type="spellStart"/>
      <w:r w:rsidRPr="002C4906">
        <w:rPr>
          <w:rFonts w:ascii="Calibri" w:eastAsia="Times New Roman" w:hAnsi="Calibri" w:cs="Times New Roman"/>
          <w:color w:val="000000"/>
          <w:sz w:val="24"/>
          <w:szCs w:val="24"/>
        </w:rPr>
        <w:t>Seq</w:t>
      </w:r>
      <w:proofErr w:type="spellEnd"/>
      <w:r w:rsidRPr="002C4906">
        <w:rPr>
          <w:rFonts w:ascii="Calibri" w:eastAsia="Times New Roman" w:hAnsi="Calibri" w:cs="Times New Roman"/>
          <w:color w:val="000000"/>
          <w:sz w:val="24"/>
          <w:szCs w:val="24"/>
        </w:rPr>
        <w:t xml:space="preserve"> Gen -&gt; </w:t>
      </w:r>
      <w:r w:rsidR="002C4906" w:rsidRPr="002C4906">
        <w:rPr>
          <w:rFonts w:ascii="Calibri" w:eastAsia="Times New Roman" w:hAnsi="Calibri" w:cs="Times New Roman"/>
          <w:color w:val="000000"/>
          <w:sz w:val="24"/>
          <w:szCs w:val="24"/>
        </w:rPr>
        <w:t xml:space="preserve">Expression (Translate Timestamp) -&gt; </w:t>
      </w:r>
      <w:r w:rsidRPr="002C4906">
        <w:rPr>
          <w:rFonts w:ascii="Calibri" w:eastAsia="Times New Roman" w:hAnsi="Calibri" w:cs="Times New Roman"/>
          <w:color w:val="000000"/>
          <w:sz w:val="24"/>
          <w:szCs w:val="24"/>
        </w:rPr>
        <w:t xml:space="preserve">XML Generator </w:t>
      </w:r>
      <w:r w:rsidR="002C4906" w:rsidRPr="002C4906">
        <w:rPr>
          <w:rFonts w:ascii="Calibri" w:eastAsia="Times New Roman" w:hAnsi="Calibri" w:cs="Times New Roman"/>
          <w:color w:val="000000"/>
          <w:sz w:val="24"/>
          <w:szCs w:val="24"/>
        </w:rPr>
        <w:t>-&gt; Java Transformation -&gt; Target Table [SEFS_JMS]</w:t>
      </w:r>
    </w:p>
    <w:p w:rsidR="001F37B9" w:rsidRPr="002C4906" w:rsidRDefault="001F37B9" w:rsidP="002C4906">
      <w:pPr>
        <w:pStyle w:val="ListParagraph"/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A4551B" w:rsidRDefault="006A3172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Within </w:t>
      </w:r>
      <w:r w:rsidR="00DB5613">
        <w:rPr>
          <w:rFonts w:ascii="Calibri" w:eastAsia="Times New Roman" w:hAnsi="Calibri" w:cs="Times New Roman"/>
          <w:color w:val="000000"/>
          <w:sz w:val="24"/>
          <w:szCs w:val="24"/>
        </w:rPr>
        <w:t>each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mapping </w:t>
      </w:r>
      <w:r w:rsidR="00DB5613">
        <w:rPr>
          <w:rFonts w:ascii="Calibri" w:eastAsia="Times New Roman" w:hAnsi="Calibri" w:cs="Times New Roman"/>
          <w:color w:val="000000"/>
          <w:sz w:val="24"/>
          <w:szCs w:val="24"/>
        </w:rPr>
        <w:t>many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tables </w:t>
      </w:r>
      <w:r w:rsidR="00DB5613">
        <w:rPr>
          <w:rFonts w:ascii="Calibri" w:eastAsia="Times New Roman" w:hAnsi="Calibri" w:cs="Times New Roman"/>
          <w:color w:val="000000"/>
          <w:sz w:val="24"/>
          <w:szCs w:val="24"/>
        </w:rPr>
        <w:t>are being loaded, these are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A4551B" w:rsidRPr="00A4551B">
        <w:rPr>
          <w:rFonts w:ascii="Calibri" w:eastAsia="Times New Roman" w:hAnsi="Calibri" w:cs="Times New Roman"/>
          <w:color w:val="000000"/>
          <w:sz w:val="24"/>
          <w:szCs w:val="24"/>
        </w:rPr>
        <w:t>based on logical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group</w:t>
      </w:r>
      <w:r w:rsidR="00DB5613">
        <w:rPr>
          <w:rFonts w:ascii="Calibri" w:eastAsia="Times New Roman" w:hAnsi="Calibri" w:cs="Times New Roman"/>
          <w:color w:val="000000"/>
          <w:sz w:val="24"/>
          <w:szCs w:val="24"/>
        </w:rPr>
        <w:t>ing.</w:t>
      </w:r>
    </w:p>
    <w:p w:rsidR="006A3172" w:rsidRDefault="004346F7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Below are the workflows that are being executed:</w:t>
      </w:r>
    </w:p>
    <w:p w:rsidR="004346F7" w:rsidRPr="00A4551B" w:rsidRDefault="004346F7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A4551B" w:rsidRPr="00A4551B" w:rsidRDefault="00A4551B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>wkf_db2_SEFS_other_to_JMS</w:t>
      </w:r>
    </w:p>
    <w:p w:rsidR="00A4551B" w:rsidRPr="00A4551B" w:rsidRDefault="00A4551B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>wkf_db2_SEFS_ship_base_to_JMS</w:t>
      </w:r>
    </w:p>
    <w:p w:rsidR="00A4551B" w:rsidRPr="00A4551B" w:rsidRDefault="00A4551B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>wkf_db2_SEFS_shipment_to_JMS</w:t>
      </w:r>
    </w:p>
    <w:p w:rsidR="00A4551B" w:rsidRPr="00A4551B" w:rsidRDefault="00A4551B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A4551B" w:rsidRPr="00A4551B" w:rsidRDefault="00A4551B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>parameter file</w:t>
      </w:r>
      <w:r w:rsidR="00B4128D">
        <w:rPr>
          <w:rFonts w:ascii="Calibri" w:eastAsia="Times New Roman" w:hAnsi="Calibri" w:cs="Times New Roman"/>
          <w:color w:val="000000"/>
          <w:sz w:val="24"/>
          <w:szCs w:val="24"/>
        </w:rPr>
        <w:t xml:space="preserve"> is used</w:t>
      </w:r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 xml:space="preserve"> for setting either L2, L3, L4 etc</w:t>
      </w:r>
      <w:r w:rsidR="006A3172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</w:p>
    <w:p w:rsidR="00A4551B" w:rsidRPr="00A4551B" w:rsidRDefault="00A4551B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A4551B" w:rsidRPr="00A4551B" w:rsidRDefault="00A4551B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>Unix</w:t>
      </w:r>
      <w:r w:rsidR="000526C8">
        <w:rPr>
          <w:rFonts w:ascii="Calibri" w:eastAsia="Times New Roman" w:hAnsi="Calibri" w:cs="Times New Roman"/>
          <w:color w:val="000000"/>
          <w:sz w:val="24"/>
          <w:szCs w:val="24"/>
        </w:rPr>
        <w:t xml:space="preserve"> Server</w:t>
      </w:r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>:</w:t>
      </w:r>
    </w:p>
    <w:p w:rsidR="00A4551B" w:rsidRPr="00A4551B" w:rsidRDefault="00A4551B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>http://prh10071.freight.fedex.com (domain102_prh10071 - PROD)</w:t>
      </w:r>
    </w:p>
    <w:p w:rsidR="00A4551B" w:rsidRPr="00A4551B" w:rsidRDefault="00A4551B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>http://vrh10075.freight.fedex.com (QA102_RAC_02)</w:t>
      </w:r>
    </w:p>
    <w:p w:rsidR="00A4551B" w:rsidRPr="00A4551B" w:rsidRDefault="00A4551B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>command: /home/ilogin/lbin/</w:t>
      </w:r>
      <w:hyperlink r:id="rId5" w:tgtFrame="_blank" w:tooltip="Original URL: https://urldefense.com/v3/__http://fxfdw_infa_workflow_monitor_status_html.sh__;!!IQRisXbPUUyI!t1vd-Kg4bh9Jsyt0fT-QJA9QRzhN4eR9iN9lF4-mo28yBhywChNtFvvAePmItsOd3AAFIw$. Click or tap if you trust this link." w:history="1">
        <w:r w:rsidRPr="00A4551B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bdr w:val="none" w:sz="0" w:space="0" w:color="auto" w:frame="1"/>
          </w:rPr>
          <w:t>fxfdw_infa_workflow_monitor_status_html.sh</w:t>
        </w:r>
      </w:hyperlink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> -f &lt;</w:t>
      </w:r>
      <w:proofErr w:type="spellStart"/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>foldername</w:t>
      </w:r>
      <w:proofErr w:type="spellEnd"/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>&gt;</w:t>
      </w:r>
    </w:p>
    <w:p w:rsidR="00A4551B" w:rsidRPr="00A4551B" w:rsidRDefault="00A4551B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A4551B" w:rsidRPr="00A4551B" w:rsidRDefault="00573439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T</w:t>
      </w:r>
      <w:r w:rsidR="00A4551B" w:rsidRPr="00A4551B">
        <w:rPr>
          <w:rFonts w:ascii="Calibri" w:eastAsia="Times New Roman" w:hAnsi="Calibri" w:cs="Times New Roman"/>
          <w:color w:val="000000"/>
          <w:sz w:val="24"/>
          <w:szCs w:val="24"/>
        </w:rPr>
        <w:t>he workflows are scheduled as Continuous.</w:t>
      </w:r>
    </w:p>
    <w:p w:rsidR="00A4551B" w:rsidRDefault="00A4551B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>-----------</w:t>
      </w:r>
      <w:r w:rsidR="00780F3E">
        <w:rPr>
          <w:rFonts w:ascii="Calibri" w:eastAsia="Times New Roman" w:hAnsi="Calibri" w:cs="Times New Roman"/>
          <w:color w:val="000000"/>
          <w:sz w:val="24"/>
          <w:szCs w:val="24"/>
        </w:rPr>
        <w:t xml:space="preserve">--------------------------- </w:t>
      </w:r>
    </w:p>
    <w:p w:rsidR="00F326B8" w:rsidRDefault="00F326B8" w:rsidP="00F326B8">
      <w:pPr>
        <w:rPr>
          <w:rFonts w:ascii="Calibri" w:hAnsi="Calibri"/>
          <w:color w:val="000000"/>
          <w:sz w:val="24"/>
          <w:shd w:val="clear" w:color="auto" w:fill="FFFFFF"/>
        </w:rPr>
      </w:pPr>
      <w:r w:rsidRPr="00DB5557">
        <w:rPr>
          <w:rFonts w:ascii="Calibri" w:hAnsi="Calibri"/>
          <w:b/>
          <w:color w:val="000000"/>
          <w:sz w:val="24"/>
          <w:u w:val="single"/>
          <w:shd w:val="clear" w:color="auto" w:fill="FFFFFF"/>
        </w:rPr>
        <w:t>DB2STAGE</w:t>
      </w:r>
      <w:r w:rsidRPr="00DB5557">
        <w:rPr>
          <w:rFonts w:ascii="Calibri" w:hAnsi="Calibri"/>
          <w:color w:val="000000"/>
          <w:sz w:val="24"/>
          <w:shd w:val="clear" w:color="auto" w:fill="FFFFFF"/>
        </w:rPr>
        <w:t xml:space="preserve">: </w:t>
      </w:r>
    </w:p>
    <w:p w:rsidR="007E2C82" w:rsidRDefault="007E2C82" w:rsidP="00F326B8">
      <w:pPr>
        <w:rPr>
          <w:rFonts w:ascii="Calibri" w:hAnsi="Calibri"/>
          <w:color w:val="000000"/>
          <w:sz w:val="24"/>
          <w:shd w:val="clear" w:color="auto" w:fill="FFFFFF"/>
        </w:rPr>
      </w:pPr>
      <w:r w:rsidRPr="007E2C82">
        <w:rPr>
          <w:rFonts w:ascii="Calibri" w:hAnsi="Calibri"/>
          <w:b/>
          <w:color w:val="000000"/>
          <w:sz w:val="24"/>
          <w:shd w:val="clear" w:color="auto" w:fill="FFFFFF"/>
        </w:rPr>
        <w:t>Load Pattern</w:t>
      </w:r>
      <w:r>
        <w:rPr>
          <w:rFonts w:ascii="Calibri" w:hAnsi="Calibri"/>
          <w:color w:val="000000"/>
          <w:sz w:val="24"/>
          <w:shd w:val="clear" w:color="auto" w:fill="FFFFFF"/>
        </w:rPr>
        <w:t>:</w:t>
      </w:r>
      <w:r w:rsidR="00781B8C">
        <w:rPr>
          <w:rFonts w:ascii="Calibri" w:hAnsi="Calibri"/>
          <w:color w:val="000000"/>
          <w:sz w:val="24"/>
          <w:shd w:val="clear" w:color="auto" w:fill="FFFFFF"/>
        </w:rPr>
        <w:t xml:space="preserve"> (</w:t>
      </w:r>
      <w:proofErr w:type="spellStart"/>
      <w:r w:rsidR="00781B8C" w:rsidRPr="00781B8C">
        <w:rPr>
          <w:rFonts w:ascii="Calibri" w:hAnsi="Calibri"/>
          <w:color w:val="000000"/>
          <w:sz w:val="24"/>
          <w:shd w:val="clear" w:color="auto" w:fill="FFFFFF"/>
        </w:rPr>
        <w:t>mpg_driver</w:t>
      </w:r>
      <w:proofErr w:type="spellEnd"/>
      <w:r w:rsidR="00781B8C">
        <w:rPr>
          <w:rFonts w:ascii="Calibri" w:hAnsi="Calibri"/>
          <w:color w:val="000000"/>
          <w:sz w:val="24"/>
          <w:shd w:val="clear" w:color="auto" w:fill="FFFFFF"/>
        </w:rPr>
        <w:t>)</w:t>
      </w:r>
    </w:p>
    <w:p w:rsidR="007E2C82" w:rsidRDefault="007E2C82" w:rsidP="00F326B8">
      <w:pPr>
        <w:rPr>
          <w:rFonts w:ascii="Calibri" w:hAnsi="Calibri"/>
          <w:color w:val="000000"/>
          <w:sz w:val="24"/>
          <w:shd w:val="clear" w:color="auto" w:fill="FFFFFF"/>
        </w:rPr>
      </w:pPr>
      <w:r>
        <w:rPr>
          <w:rFonts w:ascii="Calibri" w:hAnsi="Calibri"/>
          <w:color w:val="000000"/>
          <w:sz w:val="24"/>
          <w:shd w:val="clear" w:color="auto" w:fill="FFFFFF"/>
        </w:rPr>
        <w:t>Source Table -&gt; Expression (for datatype conversions) -&gt; Update Strategy -&gt; Target (same as source)</w:t>
      </w:r>
    </w:p>
    <w:p w:rsidR="00930A64" w:rsidRDefault="00930A64" w:rsidP="00F326B8">
      <w:pPr>
        <w:rPr>
          <w:rFonts w:ascii="Calibri" w:hAnsi="Calibri"/>
          <w:color w:val="000000"/>
          <w:sz w:val="24"/>
          <w:shd w:val="clear" w:color="auto" w:fill="FFFFFF"/>
        </w:rPr>
      </w:pPr>
      <w:proofErr w:type="spellStart"/>
      <w:r w:rsidRPr="00930A64">
        <w:rPr>
          <w:rFonts w:ascii="Calibri" w:hAnsi="Calibri"/>
          <w:color w:val="000000"/>
          <w:sz w:val="24"/>
          <w:shd w:val="clear" w:color="auto" w:fill="FFFFFF"/>
        </w:rPr>
        <w:t>mpg_driver_delay_pay</w:t>
      </w:r>
      <w:proofErr w:type="spellEnd"/>
    </w:p>
    <w:p w:rsidR="00E00241" w:rsidRDefault="00930A64" w:rsidP="00E00241">
      <w:pPr>
        <w:rPr>
          <w:rFonts w:ascii="Calibri" w:hAnsi="Calibri"/>
          <w:color w:val="000000"/>
          <w:sz w:val="24"/>
          <w:shd w:val="clear" w:color="auto" w:fill="FFFFFF"/>
        </w:rPr>
      </w:pPr>
      <w:r>
        <w:rPr>
          <w:rFonts w:ascii="Calibri" w:hAnsi="Calibri"/>
          <w:color w:val="000000"/>
          <w:sz w:val="24"/>
          <w:shd w:val="clear" w:color="auto" w:fill="FFFFFF"/>
        </w:rPr>
        <w:t>Source (</w:t>
      </w:r>
      <w:r w:rsidRPr="00930A64">
        <w:rPr>
          <w:rFonts w:ascii="Calibri" w:hAnsi="Calibri"/>
          <w:color w:val="000000"/>
          <w:sz w:val="24"/>
          <w:shd w:val="clear" w:color="auto" w:fill="FFFFFF"/>
        </w:rPr>
        <w:t>DRIVER_DELAY_PAY_CDC</w:t>
      </w:r>
      <w:r>
        <w:rPr>
          <w:rFonts w:ascii="Calibri" w:hAnsi="Calibri"/>
          <w:color w:val="000000"/>
          <w:sz w:val="24"/>
          <w:shd w:val="clear" w:color="auto" w:fill="FFFFFF"/>
        </w:rPr>
        <w:t xml:space="preserve">) -&gt; </w:t>
      </w:r>
      <w:r w:rsidR="00570333">
        <w:rPr>
          <w:rFonts w:ascii="Calibri" w:hAnsi="Calibri"/>
          <w:color w:val="000000"/>
          <w:sz w:val="24"/>
          <w:shd w:val="clear" w:color="auto" w:fill="FFFFFF"/>
        </w:rPr>
        <w:t xml:space="preserve">Sort -&gt; Aggregate * -&gt; </w:t>
      </w:r>
      <w:r w:rsidR="00E00241">
        <w:rPr>
          <w:rFonts w:ascii="Calibri" w:hAnsi="Calibri"/>
          <w:color w:val="000000"/>
          <w:sz w:val="24"/>
          <w:shd w:val="clear" w:color="auto" w:fill="FFFFFF"/>
        </w:rPr>
        <w:t>Update Strategy -&gt; Target (</w:t>
      </w:r>
      <w:r w:rsidR="006257FA" w:rsidRPr="006257FA">
        <w:rPr>
          <w:rFonts w:ascii="Calibri" w:hAnsi="Calibri"/>
          <w:color w:val="000000"/>
          <w:sz w:val="24"/>
          <w:shd w:val="clear" w:color="auto" w:fill="FFFFFF"/>
        </w:rPr>
        <w:t>DRIVER_DELAY_PAY</w:t>
      </w:r>
      <w:r w:rsidR="006257FA">
        <w:rPr>
          <w:rFonts w:ascii="Calibri" w:hAnsi="Calibri"/>
          <w:color w:val="000000"/>
          <w:sz w:val="24"/>
          <w:shd w:val="clear" w:color="auto" w:fill="FFFFFF"/>
        </w:rPr>
        <w:t>)</w:t>
      </w:r>
    </w:p>
    <w:p w:rsidR="00570333" w:rsidRDefault="00570333" w:rsidP="0057033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Aggregator fetches the last row based on timestamp and does group by key columns.</w:t>
      </w:r>
    </w:p>
    <w:p w:rsidR="00DB2E96" w:rsidRDefault="00DB2E96" w:rsidP="0057033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DB2E96" w:rsidRDefault="00DB2E96" w:rsidP="0057033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DB2E96">
        <w:rPr>
          <w:rFonts w:ascii="Calibri" w:eastAsia="Times New Roman" w:hAnsi="Calibri" w:cs="Times New Roman"/>
          <w:color w:val="000000"/>
          <w:sz w:val="24"/>
          <w:szCs w:val="24"/>
        </w:rPr>
        <w:t>mpg_cust_prof_sl_update_from_CDC</w:t>
      </w:r>
      <w:proofErr w:type="spellEnd"/>
    </w:p>
    <w:p w:rsidR="00A62D68" w:rsidRDefault="00DB2E96">
      <w:pPr>
        <w:rPr>
          <w:rFonts w:ascii="Calibri" w:hAnsi="Calibri"/>
          <w:color w:val="000000"/>
          <w:sz w:val="24"/>
          <w:shd w:val="clear" w:color="auto" w:fill="FFFFFF"/>
        </w:rPr>
      </w:pPr>
      <w:r>
        <w:rPr>
          <w:rFonts w:ascii="Calibri" w:hAnsi="Calibri"/>
          <w:color w:val="000000"/>
          <w:sz w:val="24"/>
          <w:shd w:val="clear" w:color="auto" w:fill="FFFFFF"/>
        </w:rPr>
        <w:t xml:space="preserve">Source </w:t>
      </w:r>
      <w:r w:rsidR="0072492D">
        <w:rPr>
          <w:rFonts w:ascii="Calibri" w:hAnsi="Calibri"/>
          <w:color w:val="000000"/>
          <w:sz w:val="24"/>
          <w:shd w:val="clear" w:color="auto" w:fill="FFFFFF"/>
        </w:rPr>
        <w:t>(</w:t>
      </w:r>
      <w:r w:rsidR="0072492D" w:rsidRPr="0072492D">
        <w:rPr>
          <w:rFonts w:ascii="Calibri" w:hAnsi="Calibri"/>
          <w:color w:val="000000"/>
          <w:sz w:val="24"/>
          <w:shd w:val="clear" w:color="auto" w:fill="FFFFFF"/>
        </w:rPr>
        <w:t>CUST_PROF_SL_CDC</w:t>
      </w:r>
      <w:r>
        <w:rPr>
          <w:rFonts w:ascii="Calibri" w:hAnsi="Calibri"/>
          <w:color w:val="000000"/>
          <w:sz w:val="24"/>
          <w:shd w:val="clear" w:color="auto" w:fill="FFFFFF"/>
        </w:rPr>
        <w:t>) -&gt; Sort -&gt; Aggregate * -&gt; Update Strategy -&gt; Target (</w:t>
      </w:r>
      <w:r w:rsidR="0072492D">
        <w:rPr>
          <w:rFonts w:ascii="Calibri" w:hAnsi="Calibri"/>
          <w:color w:val="000000"/>
          <w:sz w:val="24"/>
          <w:shd w:val="clear" w:color="auto" w:fill="FFFFFF"/>
        </w:rPr>
        <w:t>CUST_PROF_SL</w:t>
      </w:r>
      <w:r>
        <w:rPr>
          <w:rFonts w:ascii="Calibri" w:hAnsi="Calibri"/>
          <w:color w:val="000000"/>
          <w:sz w:val="24"/>
          <w:shd w:val="clear" w:color="auto" w:fill="FFFFFF"/>
        </w:rPr>
        <w:t>)</w:t>
      </w:r>
    </w:p>
    <w:p w:rsidR="00A62D68" w:rsidRDefault="00A62D68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A62D68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mpg_ps_aff_eff_driver</w:t>
      </w:r>
      <w:proofErr w:type="spellEnd"/>
    </w:p>
    <w:p w:rsidR="00E21A8F" w:rsidRDefault="00A62D68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Compare DB2 table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r w:rsidRPr="00A62D68">
        <w:rPr>
          <w:rFonts w:ascii="Calibri" w:eastAsia="Times New Roman" w:hAnsi="Calibri" w:cs="Times New Roman"/>
          <w:color w:val="000000"/>
          <w:sz w:val="24"/>
          <w:szCs w:val="24"/>
        </w:rPr>
        <w:t>PS_AF_EFF_DRIVER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)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with Oracle Table-&gt; Sort -&gt; Expression (datatype conversion) -&gt; Joiner -&gt; Router -&gt; Update Strategy -&gt; Update/Ins/Delete on Target (</w:t>
      </w:r>
      <w:r w:rsidRPr="00A62D68">
        <w:rPr>
          <w:rFonts w:ascii="Calibri" w:eastAsia="Times New Roman" w:hAnsi="Calibri" w:cs="Times New Roman"/>
          <w:color w:val="000000"/>
          <w:sz w:val="24"/>
          <w:szCs w:val="24"/>
        </w:rPr>
        <w:t>PS_AF_EFF_DRIVER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)</w:t>
      </w:r>
    </w:p>
    <w:p w:rsidR="00A62D68" w:rsidRDefault="00A62D68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A4551B" w:rsidRPr="00A4551B" w:rsidRDefault="00A4551B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>[</w:t>
      </w:r>
      <w:r w:rsidRPr="00A4551B">
        <w:rPr>
          <w:rFonts w:ascii="Calibri" w:eastAsia="Times New Roman" w:hAnsi="Calibri" w:cs="Times New Roman"/>
          <w:b/>
          <w:color w:val="000000"/>
          <w:sz w:val="24"/>
          <w:szCs w:val="24"/>
        </w:rPr>
        <w:t>DB2TAB</w:t>
      </w:r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>] - CDC process</w:t>
      </w:r>
    </w:p>
    <w:p w:rsidR="00A4551B" w:rsidRPr="00A4551B" w:rsidRDefault="00A4551B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A4551B" w:rsidRPr="00A4551B" w:rsidRDefault="00A4551B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>wkf_CDC_DB2_DSN_LH</w:t>
      </w:r>
    </w:p>
    <w:p w:rsidR="00A4551B" w:rsidRPr="00A4551B" w:rsidRDefault="00A4551B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>wkf_CDC_DB2_DSN_LH_db2ffSL3</w:t>
      </w:r>
    </w:p>
    <w:p w:rsidR="00A4551B" w:rsidRPr="00A4551B" w:rsidRDefault="00A4551B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>wkf_CDC_DB2CDC_AR</w:t>
      </w:r>
    </w:p>
    <w:p w:rsidR="00A4551B" w:rsidRPr="00A4551B" w:rsidRDefault="00A4551B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>wkf_CDC_DB2CDC_BOR</w:t>
      </w:r>
    </w:p>
    <w:p w:rsidR="00A4551B" w:rsidRDefault="00A4551B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7C0729" w:rsidRDefault="007C0729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Source: DB2 Table</w:t>
      </w:r>
      <w:r w:rsidR="00812151">
        <w:rPr>
          <w:rFonts w:ascii="Calibri" w:eastAsia="Times New Roman" w:hAnsi="Calibri" w:cs="Times New Roman"/>
          <w:color w:val="000000"/>
          <w:sz w:val="24"/>
          <w:szCs w:val="24"/>
        </w:rPr>
        <w:t xml:space="preserve"> (CDC Real-Time Reader for DB2zOS)</w:t>
      </w:r>
    </w:p>
    <w:p w:rsidR="007C0729" w:rsidRDefault="007C0729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Target: _CDC Table (Oracle)</w:t>
      </w:r>
    </w:p>
    <w:p w:rsidR="00970DAC" w:rsidRDefault="00970DAC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970DAC" w:rsidRDefault="00970DAC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70DAC">
        <w:rPr>
          <w:rFonts w:ascii="Calibri" w:eastAsia="Times New Roman" w:hAnsi="Calibri" w:cs="Times New Roman"/>
          <w:b/>
          <w:color w:val="000000"/>
          <w:sz w:val="24"/>
          <w:szCs w:val="24"/>
        </w:rPr>
        <w:t>Load Pattern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:</w:t>
      </w:r>
    </w:p>
    <w:p w:rsidR="00970DAC" w:rsidRDefault="00970DAC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Source -&gt;</w:t>
      </w:r>
      <w:r w:rsidR="00C069C6">
        <w:rPr>
          <w:rFonts w:ascii="Calibri" w:eastAsia="Times New Roman" w:hAnsi="Calibri" w:cs="Times New Roman"/>
          <w:color w:val="000000"/>
          <w:sz w:val="24"/>
          <w:szCs w:val="24"/>
        </w:rPr>
        <w:t xml:space="preserve"> Expression (timestamp conversion) –&gt; </w:t>
      </w:r>
      <w:proofErr w:type="spellStart"/>
      <w:r w:rsidR="00C069C6">
        <w:rPr>
          <w:rFonts w:ascii="Calibri" w:eastAsia="Times New Roman" w:hAnsi="Calibri" w:cs="Times New Roman"/>
          <w:color w:val="000000"/>
          <w:sz w:val="24"/>
          <w:szCs w:val="24"/>
        </w:rPr>
        <w:t>Seq</w:t>
      </w:r>
      <w:proofErr w:type="spellEnd"/>
      <w:r w:rsidR="00C069C6">
        <w:rPr>
          <w:rFonts w:ascii="Calibri" w:eastAsia="Times New Roman" w:hAnsi="Calibri" w:cs="Times New Roman"/>
          <w:color w:val="000000"/>
          <w:sz w:val="24"/>
          <w:szCs w:val="24"/>
        </w:rPr>
        <w:t xml:space="preserve"> gen -&gt; Update Strategy -&gt; Target</w:t>
      </w:r>
    </w:p>
    <w:p w:rsidR="007C0729" w:rsidRPr="00A4551B" w:rsidRDefault="007C0729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A4551B" w:rsidRPr="00A4551B" w:rsidRDefault="00A4551B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 xml:space="preserve">DB2 table is registered on </w:t>
      </w:r>
      <w:proofErr w:type="spellStart"/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>PowerExchange</w:t>
      </w:r>
      <w:proofErr w:type="spellEnd"/>
      <w:r w:rsidR="00A53D24">
        <w:rPr>
          <w:rFonts w:ascii="Calibri" w:eastAsia="Times New Roman" w:hAnsi="Calibri" w:cs="Times New Roman"/>
          <w:color w:val="000000"/>
          <w:sz w:val="24"/>
          <w:szCs w:val="24"/>
        </w:rPr>
        <w:t xml:space="preserve">. </w:t>
      </w:r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 xml:space="preserve">DBA turn on the CDC flag on </w:t>
      </w:r>
      <w:r w:rsidR="00854598">
        <w:rPr>
          <w:rFonts w:ascii="Calibri" w:eastAsia="Times New Roman" w:hAnsi="Calibri" w:cs="Times New Roman"/>
          <w:color w:val="000000"/>
          <w:sz w:val="24"/>
          <w:szCs w:val="24"/>
        </w:rPr>
        <w:t xml:space="preserve">IBM </w:t>
      </w:r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>DB2 database</w:t>
      </w:r>
      <w:r w:rsidR="00A53D24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</w:p>
    <w:p w:rsidR="00A4551B" w:rsidRPr="00A4551B" w:rsidRDefault="00A4551B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>Informatica</w:t>
      </w:r>
      <w:proofErr w:type="spellEnd"/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 xml:space="preserve"> is able to extract only the changed records</w:t>
      </w:r>
      <w:r w:rsidR="00A53D24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</w:p>
    <w:p w:rsidR="00A4551B" w:rsidRPr="00A4551B" w:rsidRDefault="00A4551B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A4551B" w:rsidRPr="00A4551B" w:rsidRDefault="003145E5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i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Notes: </w:t>
      </w:r>
      <w:r w:rsidR="00A4551B" w:rsidRPr="00A4551B">
        <w:rPr>
          <w:rFonts w:ascii="Calibri" w:eastAsia="Times New Roman" w:hAnsi="Calibri" w:cs="Times New Roman"/>
          <w:i/>
          <w:color w:val="000000"/>
          <w:sz w:val="24"/>
          <w:szCs w:val="24"/>
        </w:rPr>
        <w:t>Payroll data is sensitive. Nobody is given access to CDC data.</w:t>
      </w:r>
    </w:p>
    <w:p w:rsidR="00A4551B" w:rsidRPr="00A4551B" w:rsidRDefault="00A4551B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4551B">
        <w:rPr>
          <w:rFonts w:ascii="Calibri" w:eastAsia="Times New Roman" w:hAnsi="Calibri" w:cs="Times New Roman"/>
          <w:i/>
          <w:color w:val="000000"/>
          <w:sz w:val="24"/>
          <w:szCs w:val="24"/>
        </w:rPr>
        <w:t>Not sure what qualifies is sensitive. Could be personal data, driver data maybe sensitive or safety regulation</w:t>
      </w:r>
    </w:p>
    <w:p w:rsidR="003145E5" w:rsidRDefault="003145E5" w:rsidP="003145E5">
      <w:pPr>
        <w:rPr>
          <w:rFonts w:ascii="Calibri" w:hAnsi="Calibri"/>
          <w:b/>
          <w:color w:val="000000"/>
          <w:u w:val="single"/>
          <w:shd w:val="clear" w:color="auto" w:fill="FFFFFF"/>
        </w:rPr>
      </w:pPr>
    </w:p>
    <w:p w:rsidR="003145E5" w:rsidRPr="00A4551B" w:rsidRDefault="003145E5" w:rsidP="00074690"/>
    <w:p w:rsidR="007F0C80" w:rsidRDefault="007F0C80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br w:type="page"/>
      </w:r>
    </w:p>
    <w:p w:rsidR="00A4551B" w:rsidRPr="00A4551B" w:rsidRDefault="00A4551B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[</w:t>
      </w:r>
      <w:r w:rsidRPr="00A4551B">
        <w:rPr>
          <w:rFonts w:ascii="Calibri" w:eastAsia="Times New Roman" w:hAnsi="Calibri" w:cs="Times New Roman"/>
          <w:b/>
          <w:color w:val="000000"/>
          <w:sz w:val="24"/>
          <w:szCs w:val="24"/>
        </w:rPr>
        <w:t>ADS</w:t>
      </w:r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>]</w:t>
      </w:r>
    </w:p>
    <w:p w:rsidR="00A4551B" w:rsidRPr="00A4551B" w:rsidRDefault="007F0C80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O</w:t>
      </w:r>
      <w:r w:rsidR="00A4551B" w:rsidRPr="00A4551B">
        <w:rPr>
          <w:rFonts w:ascii="Calibri" w:eastAsia="Times New Roman" w:hAnsi="Calibri" w:cs="Times New Roman"/>
          <w:color w:val="000000"/>
          <w:sz w:val="24"/>
          <w:szCs w:val="24"/>
        </w:rPr>
        <w:t xml:space="preserve">verall flow: </w:t>
      </w:r>
      <w:proofErr w:type="spellStart"/>
      <w:r w:rsidR="00A4551B" w:rsidRPr="00A4551B">
        <w:rPr>
          <w:rFonts w:ascii="Calibri" w:eastAsia="Times New Roman" w:hAnsi="Calibri" w:cs="Times New Roman"/>
          <w:color w:val="000000"/>
          <w:sz w:val="24"/>
          <w:szCs w:val="24"/>
        </w:rPr>
        <w:t>cdc</w:t>
      </w:r>
      <w:proofErr w:type="spellEnd"/>
      <w:r w:rsidR="00A4551B" w:rsidRPr="00A4551B">
        <w:rPr>
          <w:rFonts w:ascii="Calibri" w:eastAsia="Times New Roman" w:hAnsi="Calibri" w:cs="Times New Roman"/>
          <w:color w:val="000000"/>
          <w:sz w:val="24"/>
          <w:szCs w:val="24"/>
        </w:rPr>
        <w:t xml:space="preserve"> table -&gt; work table -&gt; final</w:t>
      </w:r>
    </w:p>
    <w:p w:rsidR="00A4551B" w:rsidRPr="00A4551B" w:rsidRDefault="00A4551B" w:rsidP="007F0C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>naming of mapping as mpg_&lt;</w:t>
      </w:r>
      <w:proofErr w:type="spellStart"/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>target_table</w:t>
      </w:r>
      <w:proofErr w:type="spellEnd"/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>&gt;</w:t>
      </w:r>
      <w:r w:rsidR="007F0C80">
        <w:rPr>
          <w:rFonts w:ascii="Calibri" w:eastAsia="Times New Roman" w:hAnsi="Calibri" w:cs="Times New Roman"/>
          <w:color w:val="000000"/>
          <w:sz w:val="24"/>
          <w:szCs w:val="24"/>
        </w:rPr>
        <w:t xml:space="preserve">. Example: </w:t>
      </w:r>
      <w:proofErr w:type="spellStart"/>
      <w:r w:rsidR="007F0C80">
        <w:rPr>
          <w:rFonts w:ascii="Calibri" w:eastAsia="Times New Roman" w:hAnsi="Calibri" w:cs="Times New Roman"/>
          <w:color w:val="000000"/>
          <w:sz w:val="24"/>
          <w:szCs w:val="24"/>
        </w:rPr>
        <w:t>lh_co_sched</w:t>
      </w:r>
      <w:proofErr w:type="spellEnd"/>
    </w:p>
    <w:p w:rsidR="00A4551B" w:rsidRPr="00A4551B" w:rsidRDefault="007F0C80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4653F">
        <w:rPr>
          <w:rFonts w:ascii="Calibri" w:eastAsia="Times New Roman" w:hAnsi="Calibri" w:cs="Times New Roman"/>
          <w:b/>
          <w:color w:val="000000"/>
          <w:sz w:val="24"/>
          <w:szCs w:val="24"/>
        </w:rPr>
        <w:t>Part A)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="00D91722">
        <w:rPr>
          <w:rFonts w:ascii="Calibri" w:eastAsia="Times New Roman" w:hAnsi="Calibri" w:cs="Times New Roman"/>
          <w:color w:val="000000"/>
          <w:sz w:val="24"/>
          <w:szCs w:val="24"/>
        </w:rPr>
        <w:t>mpg_lh_co_sched_work</w:t>
      </w:r>
      <w:proofErr w:type="spellEnd"/>
    </w:p>
    <w:p w:rsidR="00D91722" w:rsidRPr="00D91722" w:rsidRDefault="00D91722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91722">
        <w:rPr>
          <w:rFonts w:ascii="Calibri" w:eastAsia="Times New Roman" w:hAnsi="Calibri" w:cs="Times New Roman"/>
          <w:color w:val="000000"/>
          <w:sz w:val="24"/>
          <w:szCs w:val="24"/>
        </w:rPr>
        <w:t>Source: _CDC Table</w:t>
      </w:r>
    </w:p>
    <w:p w:rsidR="00D91722" w:rsidRPr="00D91722" w:rsidRDefault="00D91722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91722">
        <w:rPr>
          <w:rFonts w:ascii="Calibri" w:eastAsia="Times New Roman" w:hAnsi="Calibri" w:cs="Times New Roman"/>
          <w:color w:val="000000"/>
          <w:sz w:val="24"/>
          <w:szCs w:val="24"/>
        </w:rPr>
        <w:t>Target: _Work Table</w:t>
      </w:r>
    </w:p>
    <w:p w:rsidR="00D91722" w:rsidRDefault="00D91722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b/>
          <w:color w:val="000000"/>
          <w:sz w:val="24"/>
          <w:szCs w:val="24"/>
        </w:rPr>
      </w:pPr>
    </w:p>
    <w:p w:rsidR="007751AF" w:rsidRDefault="007751AF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751AF">
        <w:rPr>
          <w:rFonts w:ascii="Calibri" w:eastAsia="Times New Roman" w:hAnsi="Calibri" w:cs="Times New Roman"/>
          <w:b/>
          <w:color w:val="000000"/>
          <w:sz w:val="24"/>
          <w:szCs w:val="24"/>
        </w:rPr>
        <w:t>Load Pattern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: </w:t>
      </w:r>
    </w:p>
    <w:p w:rsidR="00A4551B" w:rsidRDefault="00A4551B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>source table -&gt; sort -&gt;</w:t>
      </w:r>
      <w:r w:rsidR="007751AF">
        <w:rPr>
          <w:rFonts w:ascii="Calibri" w:eastAsia="Times New Roman" w:hAnsi="Calibri" w:cs="Times New Roman"/>
          <w:color w:val="000000"/>
          <w:sz w:val="24"/>
          <w:szCs w:val="24"/>
        </w:rPr>
        <w:t xml:space="preserve"> Expression -&gt;</w:t>
      </w:r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554F91">
        <w:rPr>
          <w:rFonts w:ascii="Calibri" w:eastAsia="Times New Roman" w:hAnsi="Calibri" w:cs="Times New Roman"/>
          <w:color w:val="000000"/>
          <w:sz w:val="24"/>
          <w:szCs w:val="24"/>
        </w:rPr>
        <w:t>Aggregator</w:t>
      </w:r>
      <w:r w:rsidR="00CB56EC">
        <w:rPr>
          <w:rFonts w:ascii="Calibri" w:eastAsia="Times New Roman" w:hAnsi="Calibri" w:cs="Times New Roman"/>
          <w:color w:val="000000"/>
          <w:sz w:val="24"/>
          <w:szCs w:val="24"/>
        </w:rPr>
        <w:t>*</w:t>
      </w:r>
      <w:r w:rsidR="00554F91">
        <w:rPr>
          <w:rFonts w:ascii="Calibri" w:eastAsia="Times New Roman" w:hAnsi="Calibri" w:cs="Times New Roman"/>
          <w:color w:val="000000"/>
          <w:sz w:val="24"/>
          <w:szCs w:val="24"/>
        </w:rPr>
        <w:t xml:space="preserve"> -&gt; </w:t>
      </w:r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 xml:space="preserve">use </w:t>
      </w:r>
      <w:proofErr w:type="spellStart"/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>mapplet</w:t>
      </w:r>
      <w:proofErr w:type="spellEnd"/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>lkp</w:t>
      </w:r>
      <w:proofErr w:type="spellEnd"/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 xml:space="preserve"> for </w:t>
      </w:r>
      <w:proofErr w:type="spellStart"/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>emp_nbr</w:t>
      </w:r>
      <w:proofErr w:type="spellEnd"/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 xml:space="preserve"> -&gt; </w:t>
      </w:r>
      <w:proofErr w:type="spellStart"/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>tgt</w:t>
      </w:r>
      <w:proofErr w:type="spellEnd"/>
    </w:p>
    <w:p w:rsidR="00CB56EC" w:rsidRDefault="00CB56EC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Aggregator fetches the last row based on timestamp and does group by key columns.</w:t>
      </w:r>
    </w:p>
    <w:p w:rsidR="007751AF" w:rsidRDefault="007751AF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D51295" w:rsidRDefault="00D51295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D51295">
        <w:rPr>
          <w:rFonts w:ascii="Calibri" w:eastAsia="Times New Roman" w:hAnsi="Calibri" w:cs="Times New Roman"/>
          <w:color w:val="000000"/>
          <w:sz w:val="24"/>
          <w:szCs w:val="24"/>
        </w:rPr>
        <w:t>mpg_ar_gl_detail_work</w:t>
      </w:r>
      <w:proofErr w:type="spellEnd"/>
    </w:p>
    <w:p w:rsidR="007751AF" w:rsidRDefault="007751AF" w:rsidP="007751A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 xml:space="preserve">source table -&gt;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Filter -&gt; Expression -&gt;</w:t>
      </w:r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 xml:space="preserve"> sort -&gt;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Aggregator* -</w:t>
      </w:r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&gt; </w:t>
      </w:r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>tgt</w:t>
      </w:r>
      <w:proofErr w:type="spellEnd"/>
      <w:proofErr w:type="gramEnd"/>
    </w:p>
    <w:p w:rsidR="007751AF" w:rsidRPr="00A4551B" w:rsidRDefault="007751AF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A4551B" w:rsidRPr="00A4551B" w:rsidRDefault="00A4551B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A4551B" w:rsidRDefault="007F0C80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4653F">
        <w:rPr>
          <w:rFonts w:ascii="Calibri" w:eastAsia="Times New Roman" w:hAnsi="Calibri" w:cs="Times New Roman"/>
          <w:b/>
          <w:color w:val="000000"/>
          <w:sz w:val="24"/>
          <w:szCs w:val="24"/>
        </w:rPr>
        <w:t>Part B)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="00A4551B" w:rsidRPr="00A4551B">
        <w:rPr>
          <w:rFonts w:ascii="Calibri" w:eastAsia="Times New Roman" w:hAnsi="Calibri" w:cs="Times New Roman"/>
          <w:color w:val="000000"/>
          <w:sz w:val="24"/>
          <w:szCs w:val="24"/>
        </w:rPr>
        <w:t>mpg_lh_co_sched</w:t>
      </w:r>
      <w:proofErr w:type="spellEnd"/>
      <w:r w:rsidR="00A4551B" w:rsidRPr="00A4551B">
        <w:rPr>
          <w:rFonts w:ascii="Calibri" w:eastAsia="Times New Roman" w:hAnsi="Calibri" w:cs="Times New Roman"/>
          <w:color w:val="000000"/>
          <w:sz w:val="24"/>
          <w:szCs w:val="24"/>
        </w:rPr>
        <w:t xml:space="preserve"> (Work to main table)</w:t>
      </w:r>
    </w:p>
    <w:p w:rsidR="009535FD" w:rsidRDefault="009535FD" w:rsidP="009535F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751AF">
        <w:rPr>
          <w:rFonts w:ascii="Calibri" w:eastAsia="Times New Roman" w:hAnsi="Calibri" w:cs="Times New Roman"/>
          <w:b/>
          <w:color w:val="000000"/>
          <w:sz w:val="24"/>
          <w:szCs w:val="24"/>
        </w:rPr>
        <w:t>Load Pattern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: </w:t>
      </w:r>
    </w:p>
    <w:p w:rsidR="007F0C80" w:rsidRDefault="007F0C80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Source -&gt; sort -&gt; Joiner (old to new) -&gt; router -&gt; updates an</w:t>
      </w:r>
      <w:r w:rsidR="009535FD">
        <w:rPr>
          <w:rFonts w:ascii="Calibri" w:eastAsia="Times New Roman" w:hAnsi="Calibri" w:cs="Times New Roman"/>
          <w:color w:val="000000"/>
          <w:sz w:val="24"/>
          <w:szCs w:val="24"/>
        </w:rPr>
        <w:t>d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insert on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lh_co_sched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Target table</w:t>
      </w:r>
    </w:p>
    <w:p w:rsidR="007F0C80" w:rsidRPr="00A4551B" w:rsidRDefault="007F0C80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A4551B" w:rsidRPr="00A4551B" w:rsidRDefault="00A4551B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>mpg_refresh_context_cdc_XXX_target_XXX</w:t>
      </w:r>
      <w:proofErr w:type="spellEnd"/>
      <w:r w:rsidR="00B3020A">
        <w:rPr>
          <w:rFonts w:ascii="Calibri" w:eastAsia="Times New Roman" w:hAnsi="Calibri" w:cs="Times New Roman"/>
          <w:color w:val="000000"/>
          <w:sz w:val="24"/>
          <w:szCs w:val="24"/>
        </w:rPr>
        <w:t>: This looks like a</w:t>
      </w:r>
      <w:r w:rsidR="00551613">
        <w:rPr>
          <w:rFonts w:ascii="Calibri" w:eastAsia="Times New Roman" w:hAnsi="Calibri" w:cs="Times New Roman"/>
          <w:color w:val="000000"/>
          <w:sz w:val="24"/>
          <w:szCs w:val="24"/>
        </w:rPr>
        <w:t xml:space="preserve"> mapping to load</w:t>
      </w:r>
      <w:r w:rsidR="00B3020A">
        <w:rPr>
          <w:rFonts w:ascii="Calibri" w:eastAsia="Times New Roman" w:hAnsi="Calibri" w:cs="Times New Roman"/>
          <w:color w:val="000000"/>
          <w:sz w:val="24"/>
          <w:szCs w:val="24"/>
        </w:rPr>
        <w:t xml:space="preserve"> audit table </w:t>
      </w:r>
      <w:r w:rsidR="00554F91">
        <w:rPr>
          <w:rFonts w:ascii="Calibri" w:eastAsia="Times New Roman" w:hAnsi="Calibri" w:cs="Times New Roman"/>
          <w:color w:val="000000"/>
          <w:sz w:val="24"/>
          <w:szCs w:val="24"/>
        </w:rPr>
        <w:t>called REFRESH_CONTE</w:t>
      </w:r>
      <w:r w:rsidR="00551613">
        <w:rPr>
          <w:rFonts w:ascii="Calibri" w:eastAsia="Times New Roman" w:hAnsi="Calibri" w:cs="Times New Roman"/>
          <w:color w:val="000000"/>
          <w:sz w:val="24"/>
          <w:szCs w:val="24"/>
        </w:rPr>
        <w:t>X</w:t>
      </w:r>
      <w:r w:rsidR="00554F91">
        <w:rPr>
          <w:rFonts w:ascii="Calibri" w:eastAsia="Times New Roman" w:hAnsi="Calibri" w:cs="Times New Roman"/>
          <w:color w:val="000000"/>
          <w:sz w:val="24"/>
          <w:szCs w:val="24"/>
        </w:rPr>
        <w:t>T</w:t>
      </w:r>
      <w:r w:rsidR="00551613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B3020A">
        <w:rPr>
          <w:rFonts w:ascii="Calibri" w:eastAsia="Times New Roman" w:hAnsi="Calibri" w:cs="Times New Roman"/>
          <w:color w:val="000000"/>
          <w:sz w:val="24"/>
          <w:szCs w:val="24"/>
        </w:rPr>
        <w:t>to track the session wise count of records being inserted, updated and deleted.</w:t>
      </w:r>
    </w:p>
    <w:p w:rsidR="00A4551B" w:rsidRDefault="00A4551B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A4551B" w:rsidRDefault="00A4551B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>wkf_UA0003D_ADS_refresh_monsat_0630</w:t>
      </w:r>
    </w:p>
    <w:p w:rsidR="0096687F" w:rsidRDefault="003453AD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Workflow that run on continuous basis:</w:t>
      </w:r>
    </w:p>
    <w:p w:rsidR="008B2B3F" w:rsidRDefault="008B2B3F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000000"/>
          <w:sz w:val="24"/>
          <w:szCs w:val="24"/>
        </w:rPr>
        <w:drawing>
          <wp:inline distT="0" distB="0" distL="0" distR="0">
            <wp:extent cx="4353533" cy="249589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fa_wk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A8F" w:rsidRDefault="00E21A8F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br w:type="page"/>
      </w:r>
    </w:p>
    <w:p w:rsidR="00A4551B" w:rsidRPr="00A4551B" w:rsidRDefault="00A4551B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ADS small batch - Real time like every few minutes</w:t>
      </w:r>
    </w:p>
    <w:p w:rsidR="00A4551B" w:rsidRPr="00A4551B" w:rsidRDefault="00A4551B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>ADS large batch - some hourly, once every 2 hours, once a day, twice a day (aggregations)</w:t>
      </w:r>
    </w:p>
    <w:p w:rsidR="00A4551B" w:rsidRPr="00A4551B" w:rsidRDefault="00A4551B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A4551B" w:rsidRPr="00A4551B" w:rsidRDefault="00A4551B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>L</w:t>
      </w:r>
      <w:proofErr w:type="gramStart"/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>0,L</w:t>
      </w:r>
      <w:proofErr w:type="gramEnd"/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>1,L2 --&gt; Dev</w:t>
      </w:r>
    </w:p>
    <w:p w:rsidR="00A4551B" w:rsidRPr="00A4551B" w:rsidRDefault="00A4551B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>L</w:t>
      </w:r>
      <w:proofErr w:type="gramStart"/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>3,L</w:t>
      </w:r>
      <w:proofErr w:type="gramEnd"/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>4,L5,L6 --&gt; QA</w:t>
      </w:r>
    </w:p>
    <w:p w:rsidR="00A4551B" w:rsidRPr="00A4551B" w:rsidRDefault="00A4551B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>Prod_DB</w:t>
      </w:r>
      <w:proofErr w:type="spellEnd"/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 xml:space="preserve"> --&gt; Prod</w:t>
      </w:r>
    </w:p>
    <w:p w:rsidR="00A4551B" w:rsidRPr="00A4551B" w:rsidRDefault="00A4551B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A4551B" w:rsidRPr="00A4551B" w:rsidRDefault="00A4551B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>Prod data brought to lower environments</w:t>
      </w:r>
    </w:p>
    <w:p w:rsidR="00A4551B" w:rsidRPr="00A4551B" w:rsidRDefault="00A4551B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>Prod has 6 to 7 years of data (72-84 months)</w:t>
      </w:r>
    </w:p>
    <w:p w:rsidR="00A4551B" w:rsidRPr="00A4551B" w:rsidRDefault="00A4551B" w:rsidP="00A4551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>QA has 1 year of data</w:t>
      </w:r>
    </w:p>
    <w:p w:rsidR="002471F2" w:rsidRDefault="00A4551B" w:rsidP="00E23DBC">
      <w:pPr>
        <w:shd w:val="clear" w:color="auto" w:fill="FFFFFF"/>
        <w:spacing w:after="0" w:line="240" w:lineRule="auto"/>
        <w:textAlignment w:val="baseline"/>
      </w:pPr>
      <w:r w:rsidRPr="00A4551B">
        <w:rPr>
          <w:rFonts w:ascii="Calibri" w:eastAsia="Times New Roman" w:hAnsi="Calibri" w:cs="Times New Roman"/>
          <w:color w:val="000000"/>
          <w:sz w:val="24"/>
          <w:szCs w:val="24"/>
        </w:rPr>
        <w:t>Dev has 3 months to 1 year</w:t>
      </w:r>
    </w:p>
    <w:sectPr w:rsidR="0024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E5649"/>
    <w:multiLevelType w:val="hybridMultilevel"/>
    <w:tmpl w:val="5C2455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D64C7"/>
    <w:multiLevelType w:val="hybridMultilevel"/>
    <w:tmpl w:val="5C2455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F0"/>
    <w:rsid w:val="0002547D"/>
    <w:rsid w:val="00026A00"/>
    <w:rsid w:val="000526C8"/>
    <w:rsid w:val="00074690"/>
    <w:rsid w:val="000F5B9F"/>
    <w:rsid w:val="00102C27"/>
    <w:rsid w:val="00170C08"/>
    <w:rsid w:val="00193FD6"/>
    <w:rsid w:val="001A3520"/>
    <w:rsid w:val="001F37B9"/>
    <w:rsid w:val="00221D5C"/>
    <w:rsid w:val="002471F2"/>
    <w:rsid w:val="002C4906"/>
    <w:rsid w:val="003145E5"/>
    <w:rsid w:val="00336B1E"/>
    <w:rsid w:val="003453AD"/>
    <w:rsid w:val="003F3A61"/>
    <w:rsid w:val="003F4283"/>
    <w:rsid w:val="004346F7"/>
    <w:rsid w:val="00443BC2"/>
    <w:rsid w:val="00497D95"/>
    <w:rsid w:val="00551613"/>
    <w:rsid w:val="00554F91"/>
    <w:rsid w:val="00570333"/>
    <w:rsid w:val="00573439"/>
    <w:rsid w:val="005954C8"/>
    <w:rsid w:val="006257FA"/>
    <w:rsid w:val="006A3172"/>
    <w:rsid w:val="006B3F9B"/>
    <w:rsid w:val="0072492D"/>
    <w:rsid w:val="007573A4"/>
    <w:rsid w:val="007751AF"/>
    <w:rsid w:val="00780F3E"/>
    <w:rsid w:val="00781B8C"/>
    <w:rsid w:val="007A5787"/>
    <w:rsid w:val="007C0729"/>
    <w:rsid w:val="007D7747"/>
    <w:rsid w:val="007E2C82"/>
    <w:rsid w:val="007E596C"/>
    <w:rsid w:val="007F0C80"/>
    <w:rsid w:val="00812151"/>
    <w:rsid w:val="0083235A"/>
    <w:rsid w:val="00854598"/>
    <w:rsid w:val="00855EF4"/>
    <w:rsid w:val="00880FC2"/>
    <w:rsid w:val="008B2B3F"/>
    <w:rsid w:val="008B6DD4"/>
    <w:rsid w:val="008E7810"/>
    <w:rsid w:val="008F4821"/>
    <w:rsid w:val="00922E65"/>
    <w:rsid w:val="00930A64"/>
    <w:rsid w:val="009535FD"/>
    <w:rsid w:val="0096687F"/>
    <w:rsid w:val="00970DAC"/>
    <w:rsid w:val="0099595D"/>
    <w:rsid w:val="009B0202"/>
    <w:rsid w:val="00A34F66"/>
    <w:rsid w:val="00A34F67"/>
    <w:rsid w:val="00A4551B"/>
    <w:rsid w:val="00A4653F"/>
    <w:rsid w:val="00A53D24"/>
    <w:rsid w:val="00A62D68"/>
    <w:rsid w:val="00AC0B2D"/>
    <w:rsid w:val="00B050B9"/>
    <w:rsid w:val="00B23477"/>
    <w:rsid w:val="00B3020A"/>
    <w:rsid w:val="00B4128D"/>
    <w:rsid w:val="00B66700"/>
    <w:rsid w:val="00B80735"/>
    <w:rsid w:val="00BA3F72"/>
    <w:rsid w:val="00C069C6"/>
    <w:rsid w:val="00C116AA"/>
    <w:rsid w:val="00C45C28"/>
    <w:rsid w:val="00C55564"/>
    <w:rsid w:val="00CB56EC"/>
    <w:rsid w:val="00CB7145"/>
    <w:rsid w:val="00CD3F63"/>
    <w:rsid w:val="00CE77CE"/>
    <w:rsid w:val="00D51295"/>
    <w:rsid w:val="00D642D2"/>
    <w:rsid w:val="00D728B0"/>
    <w:rsid w:val="00D91722"/>
    <w:rsid w:val="00DB2E96"/>
    <w:rsid w:val="00DB5557"/>
    <w:rsid w:val="00DB5613"/>
    <w:rsid w:val="00E00241"/>
    <w:rsid w:val="00E04BDD"/>
    <w:rsid w:val="00E07258"/>
    <w:rsid w:val="00E21A8F"/>
    <w:rsid w:val="00E23DBC"/>
    <w:rsid w:val="00E36B42"/>
    <w:rsid w:val="00E520ED"/>
    <w:rsid w:val="00F20D11"/>
    <w:rsid w:val="00F326B8"/>
    <w:rsid w:val="00F951AB"/>
    <w:rsid w:val="00FB04F0"/>
    <w:rsid w:val="00FB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8B80"/>
  <w15:chartTrackingRefBased/>
  <w15:docId w15:val="{B23A5A8A-773B-45C8-A506-208A29E6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551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746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3FD6"/>
    <w:pPr>
      <w:ind w:left="720"/>
      <w:contextualSpacing/>
    </w:pPr>
  </w:style>
  <w:style w:type="paragraph" w:styleId="NoSpacing">
    <w:name w:val="No Spacing"/>
    <w:uiPriority w:val="1"/>
    <w:qFormat/>
    <w:rsid w:val="003F42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1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am03.safelinks.protection.outlook.com/?url=https%3A%2F%2Furldefense.com%2Fv3%2F__http%3A%2F%2Ffxfdw_infa_workflow_monitor_status_html.sh__%3B!!IQRisXbPUUyI!t1vd-Kg4bh9Jsyt0fT-QJA9QRzhN4eR9iN9lF4-mo28yBhywChNtFvvAePmItsOd3AAFIw%24&amp;data=02%7C01%7Cmohit.mathur.osv%40fedex.com%7C285578ba166940461d1f08d8427fc07b%7Cb945c813dce641f884575a12c2fe15bf%7C1%7C0%7C637332463739276773&amp;sdata=eMcgmU4bkpFgeDUdb1j3KMl1W8kO31A9%2B4WrQ%2B7Kaw8%3D&amp;reserve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7B93ED7F</Template>
  <TotalTime>360</TotalTime>
  <Pages>4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</Company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Mathur (OSV)</dc:creator>
  <cp:keywords/>
  <dc:description/>
  <cp:lastModifiedBy>Mohit Mathur (OSV)</cp:lastModifiedBy>
  <cp:revision>93</cp:revision>
  <dcterms:created xsi:type="dcterms:W3CDTF">2020-08-14T08:55:00Z</dcterms:created>
  <dcterms:modified xsi:type="dcterms:W3CDTF">2020-08-19T08:39:00Z</dcterms:modified>
</cp:coreProperties>
</file>